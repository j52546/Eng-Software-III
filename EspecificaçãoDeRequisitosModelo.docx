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28CF" w14:textId="77777777" w:rsidR="007307E8" w:rsidRPr="004E0B1A" w:rsidRDefault="007307E8">
      <w:pPr>
        <w:pStyle w:val="Ttulo"/>
        <w:rPr>
          <w:lang w:val="pt-BR"/>
        </w:rPr>
      </w:pPr>
      <w:r w:rsidRPr="004E0B1A">
        <w:rPr>
          <w:lang w:val="pt-BR"/>
        </w:rPr>
        <w:fldChar w:fldCharType="begin"/>
      </w:r>
      <w:r w:rsidRPr="004E0B1A">
        <w:rPr>
          <w:lang w:val="pt-BR"/>
        </w:rPr>
        <w:instrText xml:space="preserve"> SUBJECT  \* MERGEFORMAT </w:instrText>
      </w:r>
      <w:r w:rsidRPr="004E0B1A">
        <w:rPr>
          <w:lang w:val="pt-BR"/>
        </w:rPr>
        <w:fldChar w:fldCharType="separate"/>
      </w:r>
      <w:r w:rsidR="004E0B1A">
        <w:rPr>
          <w:lang w:val="pt-BR"/>
        </w:rPr>
        <w:t>&lt;Nome do Projeto&gt;</w:t>
      </w:r>
      <w:r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60950D1E" w14:textId="77777777" w:rsidR="007307E8" w:rsidRPr="004E0B1A" w:rsidRDefault="004E0B1A">
      <w:pPr>
        <w:pStyle w:val="Corpodetexto3"/>
        <w:rPr>
          <w:lang w:val="pt-BR"/>
        </w:rPr>
      </w:pPr>
      <w:r>
        <w:rPr>
          <w:lang w:val="pt-BR"/>
        </w:rPr>
        <w:t xml:space="preserve">Nota de uso: Existe uma guia de procedimento neste modelo que aparece em um estilo chamado 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 xml:space="preserve">. Tal estilo possui um atributo de fonte oculta permitindo que você alterne se ele será visível ou escondido neste modelo. Use o </w:t>
      </w:r>
      <w:proofErr w:type="spellStart"/>
      <w:r>
        <w:rPr>
          <w:lang w:val="pt-BR"/>
        </w:rPr>
        <w:t>checkbox</w:t>
      </w:r>
      <w:proofErr w:type="spellEnd"/>
      <w:r>
        <w:rPr>
          <w:lang w:val="pt-BR"/>
        </w:rPr>
        <w:t xml:space="preserve"> do menu do Word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Visualizar</w:t>
      </w:r>
      <w:r w:rsidRPr="004E0B1A">
        <w:rPr>
          <w:lang w:val="pt-BR"/>
        </w:rPr>
        <w:sym w:font="Wingdings" w:char="F0E0"/>
      </w:r>
      <w:r>
        <w:rPr>
          <w:lang w:val="pt-BR"/>
        </w:rPr>
        <w:t>Texto Oculto para alterar a configuração. Uma opção similar para impressão existe em Ferramentas</w:t>
      </w:r>
      <w:r w:rsidRPr="004E0B1A">
        <w:rPr>
          <w:lang w:val="pt-BR"/>
        </w:rPr>
        <w:sym w:font="Wingdings" w:char="F0E0"/>
      </w:r>
      <w:r>
        <w:rPr>
          <w:lang w:val="pt-BR"/>
        </w:rPr>
        <w:t>Opções</w:t>
      </w:r>
      <w:r w:rsidRPr="004E0B1A">
        <w:rPr>
          <w:lang w:val="pt-BR"/>
        </w:rPr>
        <w:sym w:font="Wingdings" w:char="F0E0"/>
      </w:r>
      <w:r>
        <w:rPr>
          <w:lang w:val="pt-BR"/>
        </w:rPr>
        <w:t>Imprimir.</w:t>
      </w:r>
    </w:p>
    <w:p w14:paraId="51250FF0" w14:textId="77777777" w:rsidR="007307E8" w:rsidRPr="004E0B1A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bookmarkEnd w:id="0"/>
    <w:bookmarkEnd w:id="1"/>
    <w:p w14:paraId="15E15470" w14:textId="77777777" w:rsidR="006058A0" w:rsidRPr="004E0B1A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007115E6" w14:textId="77777777" w:rsidR="006D4753" w:rsidRPr="004E0B1A" w:rsidRDefault="00344068" w:rsidP="006D4753">
      <w:pPr>
        <w:pStyle w:val="InfoBlue"/>
        <w:rPr>
          <w:lang w:val="pt-BR"/>
        </w:rPr>
      </w:pPr>
      <w:r w:rsidRPr="004E0B1A">
        <w:rPr>
          <w:lang w:val="pt-BR"/>
        </w:rPr>
        <w:t xml:space="preserve"> </w:t>
      </w:r>
      <w:r w:rsidR="00965987" w:rsidRPr="004E0B1A">
        <w:rPr>
          <w:lang w:val="pt-BR"/>
        </w:rPr>
        <w:t>[</w:t>
      </w:r>
      <w:r w:rsidR="004E0B1A">
        <w:rPr>
          <w:lang w:val="pt-BR"/>
        </w:rPr>
        <w:t>Declarações dos requisitos funcionais do sistema, não expressados como casos de uso. Exemplo incluem auditoria, autenticação, impressão e relatórios.</w:t>
      </w:r>
      <w:r w:rsidR="00965987" w:rsidRPr="004E0B1A">
        <w:rPr>
          <w:lang w:val="pt-BR"/>
        </w:rPr>
        <w:t>]</w:t>
      </w: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8C6A424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 xml:space="preserve"> [</w:t>
      </w:r>
      <w:r w:rsidR="00B649F8">
        <w:rPr>
          <w:lang w:val="pt-BR"/>
        </w:rPr>
        <w:t>Qualidades representam o URPS da classificação de requisitos FURPS+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7793F2B9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01D38C30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Descreva os requisitos para qualidades como: fácil de usar, fácil de aprender, padrões de usabilidade e localização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2BB5ACFC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73BA0514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 xml:space="preserve"> [</w:t>
      </w:r>
      <w:r w:rsidR="00B649F8">
        <w:rPr>
          <w:lang w:val="pt-BR"/>
        </w:rPr>
        <w:t>Confiabilidade inclui a habilidade do produto e/ou sistema de se manter rodando sob stress e condições adversas. Especifique requisitos para níveis de aceitação de confiabilidade e como eles serão medidos e avaliados. Tópicos sugeridos são: disponibilidade, frequência de severidade de falhas e capacidade de recuperação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4261D6B0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3E75F2AF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As características de desempenho do sistema devem ser descritas nesta seção. Exemplos são: tempo de resposta, vazão, capacidade e tempo de inicialização e finalização</w:t>
      </w:r>
      <w:r w:rsidRPr="004E0B1A">
        <w:rPr>
          <w:lang w:val="pt-BR"/>
        </w:rPr>
        <w:t>.]</w:t>
      </w:r>
    </w:p>
    <w:p w14:paraId="4DEBE7C2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Suportabilidade</w:t>
      </w:r>
    </w:p>
    <w:p w14:paraId="6E26E28D" w14:textId="77777777" w:rsidR="008C2B65" w:rsidRPr="004E0B1A" w:rsidRDefault="008C2B65" w:rsidP="008C2B6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B649F8">
        <w:rPr>
          <w:lang w:val="pt-BR"/>
        </w:rPr>
        <w:t>Esta seção indica qualquer requisitos que irão melhorar a suportabilidade ou manutenibilidade do sistema sendo construído, incluindo adaptabilidade e atualização, compatibilidade, configurabilidade, escalabilidade e requisitos de instalação do sistema, nível de suporte e manutenção</w:t>
      </w:r>
      <w:r w:rsidRPr="004E0B1A">
        <w:rPr>
          <w:lang w:val="pt-BR"/>
        </w:rPr>
        <w:t>.]</w:t>
      </w: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07A0B69A" w14:textId="55D0CF7A" w:rsidR="00586B9B" w:rsidRPr="004E0B1A" w:rsidRDefault="00586B9B" w:rsidP="00586B9B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Requisitos de interface são parte do + na classificação de requisitos FURPS+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Defina as interfaces que devam ser suportadas pela aplicação</w:t>
      </w:r>
      <w:r w:rsidRPr="004E0B1A">
        <w:rPr>
          <w:lang w:val="pt-BR"/>
        </w:rPr>
        <w:t xml:space="preserve">. </w:t>
      </w:r>
      <w:r w:rsidR="00FE7445">
        <w:rPr>
          <w:lang w:val="pt-BR"/>
        </w:rPr>
        <w:t>Deve conter especificidade adequada, protocolos, portas, endereços lógicos, etc., de tal forma que o software possa ser desenvolvido e verificado em seus requisitos de interface</w:t>
      </w:r>
      <w:r w:rsidRPr="004E0B1A">
        <w:rPr>
          <w:lang w:val="pt-BR"/>
        </w:rPr>
        <w:t>.]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3369FAF6" w14:textId="17AD25B0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Descreva as interfaces de usuário que serão implementadas pelo software. A intenção desta seção é declarar requisitos relativos à interface. Projeto de interface pode sobrepor o processo de reunião de requisitos</w:t>
      </w:r>
      <w:r w:rsidRPr="004E0B1A">
        <w:rPr>
          <w:lang w:val="pt-BR"/>
        </w:rPr>
        <w:t>.]</w:t>
      </w:r>
    </w:p>
    <w:p w14:paraId="03CD7654" w14:textId="77777777"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 xml:space="preserve">Look &amp; </w:t>
      </w:r>
      <w:proofErr w:type="spellStart"/>
      <w:r w:rsidRPr="004E0B1A">
        <w:rPr>
          <w:lang w:val="pt-BR"/>
        </w:rPr>
        <w:t>Feel</w:t>
      </w:r>
      <w:proofErr w:type="spellEnd"/>
      <w:r w:rsidRPr="004E0B1A">
        <w:rPr>
          <w:lang w:val="pt-BR"/>
        </w:rPr>
        <w:t xml:space="preserve"> </w:t>
      </w:r>
    </w:p>
    <w:p w14:paraId="7C412883" w14:textId="6CBAACA2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FE7445">
        <w:rPr>
          <w:lang w:val="pt-BR"/>
        </w:rPr>
        <w:t>Proveja a descrição do espírito da interface. Seu cliente pode ter passado suas demandas particulares como estilo, colores que serão usadas, grau de interação, etc. Esta seção captura requisitos para a interface e não o projeto da interface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6ABC2C0A" w14:textId="7DD3A60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4FF25E9D" w14:textId="531E01F1"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>Capture requisitos sobre as áreas da tela principal e como elas serão agrupadas.</w:t>
      </w:r>
      <w:r w:rsidRPr="004E0B1A">
        <w:rPr>
          <w:rStyle w:val="InfoBlueChar"/>
          <w:lang w:val="pt-BR"/>
        </w:rPr>
        <w:t>]</w:t>
      </w:r>
    </w:p>
    <w:p w14:paraId="202484DA" w14:textId="5D3BDB7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3409748A" w14:textId="67D9724F" w:rsidR="00394B81" w:rsidRPr="004E0B1A" w:rsidRDefault="00394B81" w:rsidP="00394B81">
      <w:pPr>
        <w:rPr>
          <w:rStyle w:val="InfoBlueChar"/>
          <w:lang w:val="pt-BR"/>
        </w:rPr>
      </w:pPr>
      <w:r w:rsidRPr="004E0B1A">
        <w:rPr>
          <w:rStyle w:val="InfoBlueChar"/>
          <w:lang w:val="pt-BR"/>
        </w:rPr>
        <w:t>[</w:t>
      </w:r>
      <w:r w:rsidR="00FE7445">
        <w:rPr>
          <w:rStyle w:val="InfoBlueChar"/>
          <w:lang w:val="pt-BR"/>
        </w:rPr>
        <w:t xml:space="preserve">Consistência da interface de usuário permite ao usuário predizer o que irá acontecer. </w:t>
      </w:r>
      <w:r w:rsidR="008D220F">
        <w:rPr>
          <w:rStyle w:val="InfoBlueChar"/>
          <w:lang w:val="pt-BR"/>
        </w:rPr>
        <w:t>Esta seção declara requisitos sobre os mecanismos a ser empregados na interface de usuário, tanto dentro do sistema quanto com outros sistemas e podem ser aplicados em diferentes níveis: controles de navegação, tamanho e forma das áreas da tela, posicionamento para entrada e apresentação de dados, terminologia</w:t>
      </w:r>
      <w:r w:rsidR="009A7FDE" w:rsidRPr="004E0B1A">
        <w:rPr>
          <w:rStyle w:val="InfoBlueChar"/>
          <w:lang w:val="pt-BR"/>
        </w:rPr>
        <w:t>.</w:t>
      </w:r>
      <w:r w:rsidRPr="004E0B1A">
        <w:rPr>
          <w:rStyle w:val="InfoBlueChar"/>
          <w:lang w:val="pt-BR"/>
        </w:rPr>
        <w:t>]</w:t>
      </w:r>
    </w:p>
    <w:p w14:paraId="69C8A7B3" w14:textId="1F201C07" w:rsidR="00394B81" w:rsidRPr="004E0B1A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51D66880" w14:textId="0F053209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D220F">
        <w:rPr>
          <w:lang w:val="pt-BR"/>
        </w:rPr>
        <w:t>Requisitos sobre o conteúdo que deverá ser apresentado automaticamente para os usuários ou disponibilizados baseado nos atributos do usuário. Alguma vezes, é permitido aos usuários customizar ou personalizar o conteúdo apresentado</w:t>
      </w:r>
      <w:r w:rsidR="009A7FDE" w:rsidRPr="004E0B1A">
        <w:rPr>
          <w:lang w:val="pt-BR"/>
        </w:rPr>
        <w:t>.</w:t>
      </w:r>
      <w:r w:rsidRPr="004E0B1A">
        <w:rPr>
          <w:lang w:val="pt-BR"/>
        </w:rPr>
        <w:t>]</w:t>
      </w: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2" w:name="_Toc492960772"/>
      <w:r>
        <w:rPr>
          <w:lang w:val="pt-BR"/>
        </w:rPr>
        <w:t>Interfaces com Sistemas ou Dispositivos Externos</w:t>
      </w:r>
      <w:bookmarkEnd w:id="2"/>
    </w:p>
    <w:p w14:paraId="5BB043E8" w14:textId="4BDF61FE" w:rsidR="00394B81" w:rsidRPr="004E0B1A" w:rsidRDefault="009A7FDE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C86666">
        <w:rPr>
          <w:lang w:val="pt-BR"/>
        </w:rPr>
        <w:t xml:space="preserve">Existe algum sistema externo com o qual este sistema deverá </w:t>
      </w:r>
      <w:proofErr w:type="spellStart"/>
      <w:r w:rsidR="00C86666">
        <w:rPr>
          <w:lang w:val="pt-BR"/>
        </w:rPr>
        <w:t>interfacear</w:t>
      </w:r>
      <w:proofErr w:type="spellEnd"/>
      <w:r w:rsidR="00C86666">
        <w:rPr>
          <w:lang w:val="pt-BR"/>
        </w:rPr>
        <w:t>? Existe alguma restrição sobre a natureza da interface entre este sistema e algum sistema externo, como o formato dos dados passados entre os sistemas ou algum protocolo particular usado? Considere as interfaces providas e requeridas</w:t>
      </w:r>
      <w:r w:rsidR="00394B81" w:rsidRPr="004E0B1A">
        <w:rPr>
          <w:lang w:val="pt-BR"/>
        </w:rPr>
        <w:t>.</w:t>
      </w:r>
      <w:r w:rsidRPr="004E0B1A">
        <w:rPr>
          <w:lang w:val="pt-BR"/>
        </w:rPr>
        <w:t>]</w:t>
      </w:r>
      <w:r w:rsidR="00394B81" w:rsidRPr="004E0B1A">
        <w:rPr>
          <w:lang w:val="pt-BR"/>
        </w:rPr>
        <w:t xml:space="preserve"> </w:t>
      </w:r>
    </w:p>
    <w:p w14:paraId="1429EFF4" w14:textId="38FC1DC9" w:rsidR="00394B81" w:rsidRPr="004E0B1A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27E720DC" w14:textId="5B2D4473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00133E">
        <w:rPr>
          <w:lang w:val="pt-BR"/>
        </w:rPr>
        <w:t>Esta seção descreve as interfaces de software com outros componentes de sistemas de software</w:t>
      </w:r>
      <w:r w:rsidRPr="004E0B1A">
        <w:rPr>
          <w:lang w:val="pt-BR"/>
        </w:rPr>
        <w:t>.</w:t>
      </w:r>
      <w:r w:rsidR="0000133E">
        <w:rPr>
          <w:lang w:val="pt-BR"/>
        </w:rPr>
        <w:t xml:space="preserve"> </w:t>
      </w:r>
      <w:r w:rsidR="008E69AC">
        <w:rPr>
          <w:lang w:val="pt-BR"/>
        </w:rPr>
        <w:t>Podem ser componentes comprados, componentes reusados de outras aplicações ou componentes sendo desenvolvidos para subsistemas fora do escopo desta especificação de requisitos do sistema, mas com o qual esta aplicação de software deva interagir</w:t>
      </w:r>
      <w:r w:rsidRPr="004E0B1A">
        <w:rPr>
          <w:lang w:val="pt-BR"/>
        </w:rPr>
        <w:t>.]</w:t>
      </w:r>
    </w:p>
    <w:p w14:paraId="68E45AC1" w14:textId="2BA65049" w:rsidR="00394B81" w:rsidRPr="004E0B1A" w:rsidRDefault="008E69AC" w:rsidP="00394B81">
      <w:pPr>
        <w:pStyle w:val="Ttulo3"/>
        <w:rPr>
          <w:lang w:val="pt-BR"/>
        </w:rPr>
      </w:pPr>
      <w:bookmarkStart w:id="3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3"/>
    </w:p>
    <w:p w14:paraId="1B7A9F38" w14:textId="1937D33D" w:rsidR="00394B81" w:rsidRPr="004E0B1A" w:rsidRDefault="00394B81" w:rsidP="00394B8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>Esta seção define qualquer interface de hardware que será suportada pelo software, incluindo estrutura lógica, endereços físicos, comportamentos esperados etc.</w:t>
      </w:r>
      <w:r w:rsidRPr="004E0B1A">
        <w:rPr>
          <w:lang w:val="pt-BR"/>
        </w:rPr>
        <w:t>]</w:t>
      </w: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bookmarkStart w:id="4" w:name="_Toc492960773"/>
      <w:r>
        <w:rPr>
          <w:lang w:val="pt-BR"/>
        </w:rPr>
        <w:t>Interfaces de Comunicação</w:t>
      </w:r>
      <w:bookmarkEnd w:id="4"/>
    </w:p>
    <w:p w14:paraId="4EB89E29" w14:textId="743FD75E" w:rsidR="008642C2" w:rsidRPr="004E0B1A" w:rsidRDefault="00394B81" w:rsidP="00E66686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8E69AC">
        <w:rPr>
          <w:lang w:val="pt-BR"/>
        </w:rPr>
        <w:t>Descreva qualquer interface de comunicação com outros sistemas ou dispositivos tal como redes locais, dispositivos seriais remotos, etc.</w:t>
      </w:r>
      <w:r w:rsidRPr="004E0B1A">
        <w:rPr>
          <w:lang w:val="pt-BR"/>
        </w:rPr>
        <w:t>]</w:t>
      </w:r>
    </w:p>
    <w:p w14:paraId="1B985D9E" w14:textId="77777777"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44F3C" w14:textId="3B737277" w:rsidR="00D95381" w:rsidRPr="004E0B1A" w:rsidRDefault="001602C9" w:rsidP="00D95381">
      <w:pPr>
        <w:pStyle w:val="Ttulo1"/>
        <w:rPr>
          <w:lang w:val="pt-BR"/>
        </w:rPr>
      </w:pPr>
      <w:bookmarkStart w:id="5" w:name="_Toc492960765"/>
      <w:bookmarkStart w:id="6" w:name="_GoBack"/>
      <w:bookmarkEnd w:id="6"/>
      <w:r>
        <w:rPr>
          <w:lang w:val="pt-BR"/>
        </w:rPr>
        <w:lastRenderedPageBreak/>
        <w:t>Restrições do Sistema</w:t>
      </w:r>
      <w:bookmarkEnd w:id="5"/>
    </w:p>
    <w:p w14:paraId="5A408637" w14:textId="06A1A9B8" w:rsidR="004E0451" w:rsidRPr="004E0B1A" w:rsidRDefault="00D95381" w:rsidP="00314492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602C9">
        <w:rPr>
          <w:lang w:val="pt-BR"/>
        </w:rPr>
        <w:t>Restrições são parte do + na classificação de requisitos FURPS+. Descreva qualquer restrição de projeto, implementação ou implantação para o sistema sendo construído que tenha sido exigido e deva ser aderente a</w:t>
      </w:r>
      <w:r w:rsidRPr="004E0B1A">
        <w:rPr>
          <w:lang w:val="pt-BR"/>
        </w:rPr>
        <w:t>.</w:t>
      </w:r>
      <w:r w:rsidR="001602C9">
        <w:rPr>
          <w:lang w:val="pt-BR"/>
        </w:rPr>
        <w:t xml:space="preserve"> Exemplos incluem linguagens de implementação do software, ferramentas de desenvolvimento previstas, componentes ou classes de biblioteca de terceiros, plataformas suportadas, limite</w:t>
      </w:r>
      <w:r w:rsidR="00EC132F">
        <w:rPr>
          <w:lang w:val="pt-BR"/>
        </w:rPr>
        <w:t>s de recursos e requisitos de forma, tamanho ou peso do hardware que abrigará o sistema</w:t>
      </w:r>
      <w:r w:rsidR="00713AC3" w:rsidRPr="004E0B1A">
        <w:rPr>
          <w:lang w:val="pt-BR"/>
        </w:rPr>
        <w:t>.</w:t>
      </w:r>
      <w:r w:rsidR="001A5BF2" w:rsidRPr="004E0B1A">
        <w:rPr>
          <w:lang w:val="pt-BR"/>
        </w:rPr>
        <w:t>]</w:t>
      </w: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2B81CCF9" w14:textId="4AA1C3DF" w:rsidR="001229FF" w:rsidRPr="004E0B1A" w:rsidRDefault="00846F25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Defina qualquer requisitos de licenciamento ou outras restrições de uso que serão exibidos pelo software</w:t>
      </w:r>
      <w:r w:rsidR="001229FF" w:rsidRPr="004E0B1A">
        <w:rPr>
          <w:lang w:val="pt-BR"/>
        </w:rPr>
        <w:t>.]</w:t>
      </w: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Notas Legais, de Copyright entre Outras</w:t>
      </w:r>
      <w:bookmarkEnd w:id="8"/>
    </w:p>
    <w:p w14:paraId="1BB16A36" w14:textId="1FB51D1F" w:rsidR="001229FF" w:rsidRPr="004E0B1A" w:rsidRDefault="001229FF" w:rsidP="001229FF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qualquer conformidade legal sobre isenção de responsabilidade, garantia, copyright, patente, marca d’água, marca registrada ou logotipos aplicados ao software</w:t>
      </w:r>
      <w:r w:rsidRPr="004E0B1A">
        <w:rPr>
          <w:lang w:val="pt-BR"/>
        </w:rPr>
        <w:t>.]</w:t>
      </w: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5928AE0D" w14:textId="446E5CD5" w:rsidR="001229FF" w:rsidRPr="004E0B1A" w:rsidRDefault="001229FF" w:rsidP="005A7A45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Esta seção descreve através de referências qualquer padrão aplicável e as seções específicas de qualquer desses padrões que se apliquem ao sistema sendo descrito</w:t>
      </w:r>
      <w:r w:rsidRPr="004E0B1A">
        <w:rPr>
          <w:lang w:val="pt-BR"/>
        </w:rPr>
        <w:t xml:space="preserve">. </w:t>
      </w:r>
      <w:r w:rsidR="001D4FCC">
        <w:rPr>
          <w:lang w:val="pt-BR"/>
        </w:rPr>
        <w:t>Por exemplo, pode-se incluir padrões legais, de qualidade ou de regulamentação, padrões industriais para usabilidade, interoperabilidade, internacionalização, conformidade com sistemas operacionais etc</w:t>
      </w:r>
      <w:r w:rsidRPr="004E0B1A">
        <w:rPr>
          <w:lang w:val="pt-BR"/>
        </w:rPr>
        <w:t>.]</w:t>
      </w: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7EB53CE8" w14:textId="1BFC2A50" w:rsidR="003A48D7" w:rsidRPr="004E0B1A" w:rsidRDefault="003A48D7" w:rsidP="00AD4A11">
      <w:pPr>
        <w:pStyle w:val="InfoBlue"/>
        <w:rPr>
          <w:lang w:val="pt-BR"/>
        </w:rPr>
      </w:pPr>
      <w:r w:rsidRPr="004E0B1A">
        <w:rPr>
          <w:lang w:val="pt-BR"/>
        </w:rPr>
        <w:t>[</w:t>
      </w:r>
      <w:r w:rsidR="001D4FCC">
        <w:rPr>
          <w:lang w:val="pt-BR"/>
        </w:rPr>
        <w:t>Descreva os requisitos para documentação online de usuário, sistemas de ajuda, notas “sobre” etc. Defina explicações para a documentação e identifique quem será responsável por cria-a</w:t>
      </w:r>
      <w:r w:rsidR="00772965" w:rsidRPr="004E0B1A">
        <w:rPr>
          <w:szCs w:val="28"/>
          <w:lang w:val="pt-BR"/>
        </w:rPr>
        <w:t>.</w:t>
      </w:r>
      <w:r w:rsidR="009A7FDE" w:rsidRPr="004E0B1A">
        <w:rPr>
          <w:szCs w:val="28"/>
          <w:lang w:val="pt-BR"/>
        </w:rPr>
        <w:t>]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F1919" w14:textId="77777777" w:rsidR="0014105A" w:rsidRDefault="0014105A">
      <w:r>
        <w:separator/>
      </w:r>
    </w:p>
  </w:endnote>
  <w:endnote w:type="continuationSeparator" w:id="0">
    <w:p w14:paraId="540D2FB8" w14:textId="77777777" w:rsidR="0014105A" w:rsidRDefault="0014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53D06E82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CB17BB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4113C3D0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CB17BB">
            <w:rPr>
              <w:rStyle w:val="Nmerodepgina"/>
              <w:noProof/>
              <w:lang w:val="pt-BR"/>
            </w:rPr>
            <w:t>3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D30B1" w14:textId="77777777" w:rsidR="0014105A" w:rsidRDefault="0014105A">
      <w:r>
        <w:separator/>
      </w:r>
    </w:p>
  </w:footnote>
  <w:footnote w:type="continuationSeparator" w:id="0">
    <w:p w14:paraId="54297D1F" w14:textId="77777777" w:rsidR="0014105A" w:rsidRDefault="00141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77777777" w:rsidR="001602C9" w:rsidRPr="004E0B1A" w:rsidRDefault="001602C9">
          <w:pPr>
            <w:rPr>
              <w:lang w:val="pt-BR"/>
            </w:rPr>
          </w:pPr>
          <w:r w:rsidRPr="004E0B1A">
            <w:rPr>
              <w:b/>
              <w:lang w:val="pt-BR"/>
            </w:rPr>
            <w:fldChar w:fldCharType="begin"/>
          </w:r>
          <w:r w:rsidRPr="004E0B1A">
            <w:rPr>
              <w:b/>
              <w:lang w:val="pt-BR"/>
            </w:rPr>
            <w:instrText xml:space="preserve"> SUBJECT  \* MERGEFORMAT </w:instrText>
          </w:r>
          <w:r w:rsidRPr="004E0B1A">
            <w:rPr>
              <w:b/>
              <w:lang w:val="pt-BR"/>
            </w:rPr>
            <w:fldChar w:fldCharType="separate"/>
          </w:r>
          <w:r w:rsidRPr="004E0B1A">
            <w:rPr>
              <w:lang w:val="pt-BR"/>
            </w:rPr>
            <w:t xml:space="preserve">&lt;Nome do </w:t>
          </w:r>
          <w:r w:rsidRPr="004E0B1A">
            <w:rPr>
              <w:b/>
              <w:lang w:val="pt-BR"/>
            </w:rPr>
            <w:t>Projeto&gt;</w:t>
          </w:r>
          <w:r w:rsidRPr="004E0B1A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</w:t>
          </w:r>
          <w:proofErr w:type="spellStart"/>
          <w:r w:rsidRPr="004E0B1A">
            <w:rPr>
              <w:lang w:val="pt-BR"/>
            </w:rPr>
            <w:t>dd</w:t>
          </w:r>
          <w:proofErr w:type="spellEnd"/>
          <w:r w:rsidRPr="004E0B1A">
            <w:rPr>
              <w:lang w:val="pt-BR"/>
            </w:rPr>
            <w:t>/mm/</w:t>
          </w:r>
          <w:proofErr w:type="spellStart"/>
          <w:r w:rsidRPr="004E0B1A">
            <w:rPr>
              <w:lang w:val="pt-BR"/>
            </w:rPr>
            <w:t>aaaa</w:t>
          </w:r>
          <w:proofErr w:type="spellEnd"/>
          <w:r w:rsidRPr="004E0B1A">
            <w:rPr>
              <w:lang w:val="pt-BR"/>
            </w:rPr>
            <w:t>&gt;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4105A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B17BB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4691E6"/>
  <w14:defaultImageDpi w14:val="300"/>
  <w15:docId w15:val="{E1EA4B17-DEBD-48C9-B479-3DBDF0FF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929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Manager/>
  <Company>&lt;Nome da Empresa&gt;</Company>
  <LinksUpToDate>false</LinksUpToDate>
  <CharactersWithSpaces>5937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&lt;Nome do Projeto&gt;</dc:subject>
  <dc:creator>Márcio Emílio Cruz Vono de Azevedo</dc:creator>
  <cp:keywords/>
  <dc:description/>
  <cp:lastModifiedBy>Julio 52546</cp:lastModifiedBy>
  <cp:revision>9</cp:revision>
  <cp:lastPrinted>2001-03-15T17:26:00Z</cp:lastPrinted>
  <dcterms:created xsi:type="dcterms:W3CDTF">2014-02-19T21:12:00Z</dcterms:created>
  <dcterms:modified xsi:type="dcterms:W3CDTF">2018-03-06T00:41:00Z</dcterms:modified>
  <cp:category/>
</cp:coreProperties>
</file>